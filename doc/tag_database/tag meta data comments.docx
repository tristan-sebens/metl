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F10" w:rsidRDefault="00532F10" w:rsidP="004C50A6">
      <w:r>
        <w:t>Need to make sure all date time comments specify if it is in local or GMT time, some do, some don’t</w:t>
      </w:r>
    </w:p>
    <w:p w:rsidR="00532F10" w:rsidRDefault="00532F10" w:rsidP="004C50A6"/>
    <w:p w:rsidR="004C50A6" w:rsidRDefault="004C50A6" w:rsidP="004C50A6">
      <w:r>
        <w:t xml:space="preserve">TAG_MT_DAILY_TEMPERATURE: </w:t>
      </w:r>
    </w:p>
    <w:p w:rsidR="004C50A6" w:rsidRDefault="004C50A6" w:rsidP="004C50A6">
      <w:pPr>
        <w:pStyle w:val="ListParagraph"/>
        <w:numPr>
          <w:ilvl w:val="0"/>
          <w:numId w:val="1"/>
        </w:numPr>
      </w:pPr>
      <w:proofErr w:type="gramStart"/>
      <w:r>
        <w:t>the</w:t>
      </w:r>
      <w:proofErr w:type="gramEnd"/>
      <w:r>
        <w:t xml:space="preserve"> comments for DATE are slightly different from the other daily summary tables, here it is “The date of the summary information” on the other daily summary tables it is “the date without time information”. Both are correct, so maybe say “the date of the summary information, without time”</w:t>
      </w:r>
    </w:p>
    <w:p w:rsidR="004C50A6" w:rsidRDefault="004C50A6" w:rsidP="004C50A6">
      <w:pPr>
        <w:pStyle w:val="ListParagraph"/>
        <w:numPr>
          <w:ilvl w:val="0"/>
          <w:numId w:val="1"/>
        </w:numPr>
      </w:pPr>
      <w:r>
        <w:t xml:space="preserve">MIN_THERM &amp; MAX_THERM </w:t>
      </w:r>
      <w:r w:rsidR="0032198A">
        <w:t xml:space="preserve">- </w:t>
      </w:r>
      <w:r>
        <w:t xml:space="preserve">should probably say “actual, not </w:t>
      </w:r>
      <w:proofErr w:type="spellStart"/>
      <w:r>
        <w:t>subsetted</w:t>
      </w:r>
      <w:proofErr w:type="spellEnd"/>
      <w:r>
        <w:t>” to be consistent with other daily summary sheets</w:t>
      </w:r>
    </w:p>
    <w:p w:rsidR="004C50A6" w:rsidRDefault="004C50A6" w:rsidP="004C50A6">
      <w:pPr>
        <w:pStyle w:val="ListParagraph"/>
        <w:numPr>
          <w:ilvl w:val="0"/>
          <w:numId w:val="1"/>
        </w:numPr>
      </w:pPr>
      <w:r>
        <w:t xml:space="preserve">MAX_THERM </w:t>
      </w:r>
      <w:r w:rsidR="0032198A">
        <w:t xml:space="preserve">- </w:t>
      </w:r>
      <w:r>
        <w:t>should say “daily maximum”</w:t>
      </w:r>
    </w:p>
    <w:p w:rsidR="004C50A6" w:rsidRDefault="004C50A6" w:rsidP="004C50A6">
      <w:r>
        <w:t>TAG_MT_LOCATION</w:t>
      </w:r>
    </w:p>
    <w:p w:rsidR="004C50A6" w:rsidRDefault="004C50A6" w:rsidP="004C50A6">
      <w:pPr>
        <w:pStyle w:val="ListParagraph"/>
        <w:numPr>
          <w:ilvl w:val="0"/>
          <w:numId w:val="2"/>
        </w:numPr>
      </w:pPr>
      <w:r>
        <w:t>LOCATION_DATETIME should just be a date, it’s a daily calculated location</w:t>
      </w:r>
    </w:p>
    <w:p w:rsidR="004C50A6" w:rsidRDefault="004C50A6" w:rsidP="004C50A6">
      <w:r>
        <w:t>TAG_MT_PRESSURE</w:t>
      </w:r>
    </w:p>
    <w:p w:rsidR="004C50A6" w:rsidRDefault="004C50A6" w:rsidP="0032198A">
      <w:pPr>
        <w:pStyle w:val="ListParagraph"/>
        <w:numPr>
          <w:ilvl w:val="0"/>
          <w:numId w:val="3"/>
        </w:numPr>
      </w:pPr>
      <w:r>
        <w:t>PRESSURE</w:t>
      </w:r>
      <w:r w:rsidR="0032198A">
        <w:t xml:space="preserve"> - </w:t>
      </w:r>
      <w:r>
        <w:t xml:space="preserve">change to “The raw pressure value taken at 15, 30 or 60 minute intervals. Actual </w:t>
      </w:r>
      <w:proofErr w:type="gramStart"/>
      <w:r>
        <w:t>observations,</w:t>
      </w:r>
      <w:proofErr w:type="gramEnd"/>
      <w:r>
        <w:t xml:space="preserve"> not binned.”</w:t>
      </w:r>
    </w:p>
    <w:p w:rsidR="004C50A6" w:rsidRDefault="004C50A6" w:rsidP="0032198A">
      <w:pPr>
        <w:pStyle w:val="ListParagraph"/>
        <w:numPr>
          <w:ilvl w:val="0"/>
          <w:numId w:val="3"/>
        </w:numPr>
      </w:pPr>
      <w:r>
        <w:t>GAIN</w:t>
      </w:r>
      <w:r w:rsidR="0032198A">
        <w:t xml:space="preserve"> - </w:t>
      </w:r>
      <w:r>
        <w:t xml:space="preserve"> add “Unit-less value used by the MT proprietary software”</w:t>
      </w:r>
    </w:p>
    <w:p w:rsidR="0032198A" w:rsidRDefault="0032198A" w:rsidP="0032198A">
      <w:pPr>
        <w:pStyle w:val="ListParagraph"/>
        <w:numPr>
          <w:ilvl w:val="0"/>
          <w:numId w:val="3"/>
        </w:numPr>
      </w:pPr>
      <w:r>
        <w:t>DEPTH – small typo in “</w:t>
      </w:r>
      <w:proofErr w:type="spellStart"/>
      <w:r>
        <w:t>trransformmed</w:t>
      </w:r>
      <w:proofErr w:type="spellEnd"/>
      <w:r>
        <w:t>”</w:t>
      </w:r>
    </w:p>
    <w:p w:rsidR="004C50A6" w:rsidRDefault="0032198A" w:rsidP="0032198A">
      <w:pPr>
        <w:pStyle w:val="ListParagraph"/>
        <w:numPr>
          <w:ilvl w:val="0"/>
          <w:numId w:val="3"/>
        </w:numPr>
      </w:pPr>
      <w:r>
        <w:t>DELTA_LIM_DIVE – small typo in “</w:t>
      </w:r>
      <w:proofErr w:type="spellStart"/>
      <w:r>
        <w:t>te</w:t>
      </w:r>
      <w:proofErr w:type="spellEnd"/>
      <w:r>
        <w:t>”</w:t>
      </w:r>
    </w:p>
    <w:p w:rsidR="0032198A" w:rsidRDefault="0032198A" w:rsidP="0032198A">
      <w:pPr>
        <w:pStyle w:val="ListParagraph"/>
        <w:numPr>
          <w:ilvl w:val="0"/>
          <w:numId w:val="3"/>
        </w:numPr>
      </w:pPr>
      <w:r>
        <w:t>DELTA_LIM_</w:t>
      </w:r>
      <w:r>
        <w:t>ASCENT</w:t>
      </w:r>
      <w:r>
        <w:t xml:space="preserve"> – small typo in “</w:t>
      </w:r>
      <w:proofErr w:type="spellStart"/>
      <w:r>
        <w:t>te</w:t>
      </w:r>
      <w:proofErr w:type="spellEnd"/>
      <w:r>
        <w:t>”</w:t>
      </w:r>
    </w:p>
    <w:p w:rsidR="0032198A" w:rsidRDefault="0032198A" w:rsidP="004C50A6">
      <w:r>
        <w:t>TAG_MT_PRESSURE_AVERAGE_VIEW (I it’s not really necessary, but will be nice to explain what it does)</w:t>
      </w:r>
    </w:p>
    <w:p w:rsidR="0032198A" w:rsidRDefault="0032198A" w:rsidP="00516835">
      <w:pPr>
        <w:pStyle w:val="ListParagraph"/>
        <w:numPr>
          <w:ilvl w:val="0"/>
          <w:numId w:val="4"/>
        </w:numPr>
      </w:pPr>
      <w:r>
        <w:t>TAG_COUNT – “Number of tags in a given bin”</w:t>
      </w:r>
    </w:p>
    <w:p w:rsidR="0032198A" w:rsidRDefault="0032198A" w:rsidP="00516835">
      <w:pPr>
        <w:pStyle w:val="ListParagraph"/>
        <w:numPr>
          <w:ilvl w:val="0"/>
          <w:numId w:val="4"/>
        </w:numPr>
      </w:pPr>
      <w:r>
        <w:t>READING_SEASON</w:t>
      </w:r>
      <w:r>
        <w:t xml:space="preserve"> – “Season assigned to the reading: Dec-Feb=Winter, Mar-May=Spring, Jun-Aug=Summer, Sept-Nov=</w:t>
      </w:r>
      <w:proofErr w:type="spellStart"/>
      <w:r>
        <w:t>Autum</w:t>
      </w:r>
      <w:proofErr w:type="spellEnd"/>
      <w:r>
        <w:t>”</w:t>
      </w:r>
    </w:p>
    <w:p w:rsidR="0032198A" w:rsidRDefault="0032198A" w:rsidP="00516835">
      <w:pPr>
        <w:pStyle w:val="ListParagraph"/>
        <w:numPr>
          <w:ilvl w:val="0"/>
          <w:numId w:val="4"/>
        </w:numPr>
      </w:pPr>
      <w:r>
        <w:t>DAY_NIGHT</w:t>
      </w:r>
      <w:r>
        <w:t xml:space="preserve"> – “Day or night status of the reading, here 0600-1800</w:t>
      </w:r>
      <w:r w:rsidR="00EA70D2">
        <w:t xml:space="preserve"> local</w:t>
      </w:r>
      <w:r>
        <w:t xml:space="preserve"> is Day” (Is that what we used?)</w:t>
      </w:r>
    </w:p>
    <w:p w:rsidR="0032198A" w:rsidRDefault="0032198A" w:rsidP="00516835">
      <w:pPr>
        <w:pStyle w:val="ListParagraph"/>
        <w:numPr>
          <w:ilvl w:val="0"/>
          <w:numId w:val="4"/>
        </w:numPr>
      </w:pPr>
      <w:r>
        <w:t>PRESSURE_BIN_DEPTH</w:t>
      </w:r>
      <w:r>
        <w:t xml:space="preserve"> – “Assigned bin ranges for depths: 0-25m, 25-50m, 50-100, 100-150m, 150-200m, 200-300m, 300-400m, 400-500m and 500m+”</w:t>
      </w:r>
    </w:p>
    <w:p w:rsidR="0032198A" w:rsidRDefault="0032198A" w:rsidP="00516835">
      <w:pPr>
        <w:pStyle w:val="ListParagraph"/>
        <w:numPr>
          <w:ilvl w:val="0"/>
          <w:numId w:val="4"/>
        </w:numPr>
      </w:pPr>
      <w:r>
        <w:t>RESIDENT_MIGRANT</w:t>
      </w:r>
      <w:r>
        <w:t xml:space="preserve"> – “Classification based on tag recovery location, if the tag was recovered outside of the GOA, it was classified as a migrant”</w:t>
      </w:r>
      <w:r w:rsidR="00516835">
        <w:t xml:space="preserve"> (did we do anything fancier with this, or was it simply if it left the GOA? Which reminds me, I just got a tag back from Russian waters and I think we will need to make an area for that?)</w:t>
      </w:r>
    </w:p>
    <w:p w:rsidR="0032198A" w:rsidRDefault="0032198A" w:rsidP="00516835">
      <w:pPr>
        <w:pStyle w:val="ListParagraph"/>
        <w:numPr>
          <w:ilvl w:val="0"/>
          <w:numId w:val="4"/>
        </w:numPr>
      </w:pPr>
      <w:r>
        <w:t>SEX</w:t>
      </w:r>
      <w:r w:rsidR="00516835">
        <w:t xml:space="preserve"> – “Male, female or unknown”</w:t>
      </w:r>
    </w:p>
    <w:p w:rsidR="0032198A" w:rsidRDefault="0032198A" w:rsidP="00516835">
      <w:pPr>
        <w:pStyle w:val="ListParagraph"/>
        <w:numPr>
          <w:ilvl w:val="0"/>
          <w:numId w:val="4"/>
        </w:numPr>
      </w:pPr>
      <w:r>
        <w:t>AVERAGE_PERCENT</w:t>
      </w:r>
      <w:r w:rsidR="00516835">
        <w:t xml:space="preserve"> – “Calculated average depth off all readings in that bin combination (e.g. daytime observations of resident females in the </w:t>
      </w:r>
      <w:proofErr w:type="spellStart"/>
      <w:r w:rsidR="00516835">
        <w:t>sping</w:t>
      </w:r>
      <w:proofErr w:type="spellEnd"/>
      <w:r w:rsidR="00516835">
        <w:t xml:space="preserve"> in the 0-25m depth bin). Values are </w:t>
      </w:r>
      <w:proofErr w:type="spellStart"/>
      <w:r w:rsidR="00516835">
        <w:t>summable</w:t>
      </w:r>
      <w:proofErr w:type="spellEnd"/>
      <w:r w:rsidR="00516835">
        <w:t xml:space="preserve"> to allow combining of categories”</w:t>
      </w:r>
    </w:p>
    <w:p w:rsidR="001B3B1B" w:rsidRDefault="003C0BED" w:rsidP="004C50A6">
      <w:pPr>
        <w:ind w:left="450" w:hanging="450"/>
      </w:pPr>
      <w:r>
        <w:t>TAG_MT_REALTIME_PRESSURE</w:t>
      </w:r>
    </w:p>
    <w:p w:rsidR="003C0BED" w:rsidRDefault="003C0BED" w:rsidP="00532F10">
      <w:pPr>
        <w:pStyle w:val="ListParagraph"/>
        <w:numPr>
          <w:ilvl w:val="0"/>
          <w:numId w:val="5"/>
        </w:numPr>
      </w:pPr>
      <w:r>
        <w:t>PRESSURE – “The real time raw pressure value, taken when the tag is transmitting to ARGOS satellites”</w:t>
      </w:r>
    </w:p>
    <w:p w:rsidR="003C0BED" w:rsidRDefault="00532F10" w:rsidP="004C50A6">
      <w:pPr>
        <w:ind w:left="450" w:hanging="450"/>
      </w:pPr>
      <w:r>
        <w:t>TAG_MT_TEMP_AVERAGE_MVIEW</w:t>
      </w:r>
    </w:p>
    <w:p w:rsidR="00532F10" w:rsidRDefault="00532F10" w:rsidP="00532F10">
      <w:pPr>
        <w:pStyle w:val="ListParagraph"/>
        <w:numPr>
          <w:ilvl w:val="0"/>
          <w:numId w:val="6"/>
        </w:numPr>
      </w:pPr>
      <w:r>
        <w:t>TAG_COUNT – “Number of tags in a given bin”</w:t>
      </w:r>
    </w:p>
    <w:p w:rsidR="00532F10" w:rsidRDefault="00532F10" w:rsidP="00532F10">
      <w:pPr>
        <w:pStyle w:val="ListParagraph"/>
        <w:numPr>
          <w:ilvl w:val="0"/>
          <w:numId w:val="6"/>
        </w:numPr>
      </w:pPr>
      <w:r>
        <w:t>READING_SEASON – “Season assigned to the reading: Dec-Feb=Winter, Mar-May=Spring, Jun-Aug=Summer, Sept-Nov=</w:t>
      </w:r>
      <w:proofErr w:type="spellStart"/>
      <w:r>
        <w:t>Autum</w:t>
      </w:r>
      <w:proofErr w:type="spellEnd"/>
      <w:r>
        <w:t>”</w:t>
      </w:r>
    </w:p>
    <w:p w:rsidR="00532F10" w:rsidRDefault="00532F10" w:rsidP="00532F10">
      <w:pPr>
        <w:pStyle w:val="ListParagraph"/>
        <w:numPr>
          <w:ilvl w:val="0"/>
          <w:numId w:val="6"/>
        </w:numPr>
      </w:pPr>
      <w:r>
        <w:t>DAY_NIGHT – “Day or night status of the reading, here 0600-1800 local is Day” (Is that what we used?)</w:t>
      </w:r>
    </w:p>
    <w:p w:rsidR="00532F10" w:rsidRDefault="00532F10" w:rsidP="00532F10">
      <w:pPr>
        <w:pStyle w:val="ListParagraph"/>
        <w:numPr>
          <w:ilvl w:val="0"/>
          <w:numId w:val="6"/>
        </w:numPr>
      </w:pPr>
      <w:r>
        <w:t>TEMPERATURE</w:t>
      </w:r>
      <w:r>
        <w:t>_BIN_</w:t>
      </w:r>
      <w:r>
        <w:t>CELCIUS</w:t>
      </w:r>
      <w:r>
        <w:t xml:space="preserve"> – “Assigned bin ranges for</w:t>
      </w:r>
      <w:r>
        <w:t xml:space="preserve"> temperatures, bins range from -3C to 40C by 1degree increments”</w:t>
      </w:r>
    </w:p>
    <w:p w:rsidR="00532F10" w:rsidRDefault="00532F10" w:rsidP="00532F10">
      <w:pPr>
        <w:pStyle w:val="ListParagraph"/>
        <w:numPr>
          <w:ilvl w:val="0"/>
          <w:numId w:val="6"/>
        </w:numPr>
      </w:pPr>
      <w:r>
        <w:t xml:space="preserve">RESIDENT_MIGRANT – “Classification based on tag recovery location, if the tag was recovered outside of the GOA, it was classified as a migrant” </w:t>
      </w:r>
    </w:p>
    <w:p w:rsidR="00532F10" w:rsidRDefault="00532F10" w:rsidP="00532F10">
      <w:pPr>
        <w:pStyle w:val="ListParagraph"/>
        <w:numPr>
          <w:ilvl w:val="0"/>
          <w:numId w:val="6"/>
        </w:numPr>
      </w:pPr>
      <w:r>
        <w:t>SEX – “Male, female or unknown”</w:t>
      </w:r>
    </w:p>
    <w:p w:rsidR="00532F10" w:rsidRDefault="00532F10" w:rsidP="00532F10">
      <w:pPr>
        <w:pStyle w:val="ListParagraph"/>
        <w:numPr>
          <w:ilvl w:val="0"/>
          <w:numId w:val="6"/>
        </w:numPr>
      </w:pPr>
      <w:r>
        <w:lastRenderedPageBreak/>
        <w:t xml:space="preserve">AVERAGE_PERCENT – “Calculated average depth off all readings in that bin combination (e.g. daytime observations of resident females in the </w:t>
      </w:r>
      <w:proofErr w:type="spellStart"/>
      <w:r>
        <w:t>sping</w:t>
      </w:r>
      <w:proofErr w:type="spellEnd"/>
      <w:r>
        <w:t xml:space="preserve"> in the 0-25m depth bin). Values are </w:t>
      </w:r>
      <w:proofErr w:type="spellStart"/>
      <w:r>
        <w:t>summable</w:t>
      </w:r>
      <w:proofErr w:type="spellEnd"/>
      <w:r>
        <w:t xml:space="preserve"> to allow combining of categories”</w:t>
      </w:r>
    </w:p>
    <w:p w:rsidR="00532F10" w:rsidRDefault="005A6405" w:rsidP="004C50A6">
      <w:pPr>
        <w:ind w:left="450" w:hanging="450"/>
      </w:pPr>
      <w:r>
        <w:t>TAG_MT_TEMPERATURE</w:t>
      </w:r>
    </w:p>
    <w:p w:rsidR="005A6405" w:rsidRDefault="005A6405" w:rsidP="005A6405">
      <w:pPr>
        <w:pStyle w:val="ListParagraph"/>
        <w:numPr>
          <w:ilvl w:val="0"/>
          <w:numId w:val="7"/>
        </w:numPr>
      </w:pPr>
      <w:r>
        <w:t>THERMAL</w:t>
      </w:r>
      <w:r>
        <w:t xml:space="preserve"> - </w:t>
      </w:r>
      <w:r>
        <w:t xml:space="preserve">change to “The raw </w:t>
      </w:r>
      <w:r>
        <w:t>thermal</w:t>
      </w:r>
      <w:r>
        <w:t xml:space="preserve"> value taken at 15, 30 or 60 minute intervals. Actual </w:t>
      </w:r>
      <w:r>
        <w:t>observations</w:t>
      </w:r>
      <w:r>
        <w:t xml:space="preserve"> not binned.”</w:t>
      </w:r>
    </w:p>
    <w:p w:rsidR="005A6405" w:rsidRDefault="005A6405" w:rsidP="005A6405">
      <w:pPr>
        <w:pStyle w:val="ListParagraph"/>
        <w:numPr>
          <w:ilvl w:val="0"/>
          <w:numId w:val="7"/>
        </w:numPr>
      </w:pPr>
      <w:r>
        <w:t>DELTA_THERM</w:t>
      </w:r>
      <w:r>
        <w:t xml:space="preserve"> – small typo in “</w:t>
      </w:r>
      <w:proofErr w:type="spellStart"/>
      <w:r>
        <w:t>yje</w:t>
      </w:r>
      <w:proofErr w:type="spellEnd"/>
      <w:r>
        <w:t>”</w:t>
      </w:r>
    </w:p>
    <w:p w:rsidR="008776E5" w:rsidRDefault="00893A40" w:rsidP="004C50A6">
      <w:pPr>
        <w:ind w:left="450" w:hanging="450"/>
      </w:pPr>
      <w:r>
        <w:t>TAG_WC_SPOT_STATUS</w:t>
      </w:r>
    </w:p>
    <w:p w:rsidR="00893A40" w:rsidRDefault="00893A40" w:rsidP="00893A40">
      <w:pPr>
        <w:pStyle w:val="ListParagraph"/>
        <w:numPr>
          <w:ilvl w:val="0"/>
          <w:numId w:val="8"/>
        </w:numPr>
      </w:pPr>
      <w:r>
        <w:t>ID – small typo in “generate”</w:t>
      </w:r>
    </w:p>
    <w:p w:rsidR="00F833B8" w:rsidRDefault="00F833B8" w:rsidP="00F833B8">
      <w:r>
        <w:t>TAG_WC_SPOT_DATA_POINT</w:t>
      </w:r>
    </w:p>
    <w:p w:rsidR="00F833B8" w:rsidRDefault="00F833B8" w:rsidP="00DB4E0E">
      <w:pPr>
        <w:pStyle w:val="ListParagraph"/>
        <w:numPr>
          <w:ilvl w:val="0"/>
          <w:numId w:val="10"/>
        </w:numPr>
      </w:pPr>
      <w:r>
        <w:t>FREQUENCY</w:t>
      </w:r>
    </w:p>
    <w:p w:rsidR="00F833B8" w:rsidRDefault="00F833B8" w:rsidP="00DB4E0E">
      <w:pPr>
        <w:pStyle w:val="ListParagraph"/>
        <w:numPr>
          <w:ilvl w:val="0"/>
          <w:numId w:val="10"/>
        </w:numPr>
      </w:pPr>
      <w:r>
        <w:t>COMP_INDEX</w:t>
      </w:r>
    </w:p>
    <w:p w:rsidR="00F833B8" w:rsidRDefault="00F833B8" w:rsidP="00DB4E0E">
      <w:pPr>
        <w:pStyle w:val="ListParagraph"/>
        <w:numPr>
          <w:ilvl w:val="0"/>
          <w:numId w:val="10"/>
        </w:numPr>
      </w:pPr>
      <w:r>
        <w:t>RAW_MONTH_DAY</w:t>
      </w:r>
    </w:p>
    <w:p w:rsidR="00F833B8" w:rsidRDefault="00F833B8" w:rsidP="00DB4E0E">
      <w:pPr>
        <w:pStyle w:val="ListParagraph"/>
        <w:numPr>
          <w:ilvl w:val="0"/>
          <w:numId w:val="10"/>
        </w:numPr>
      </w:pPr>
      <w:r>
        <w:t>RAW_DAY_HO</w:t>
      </w:r>
      <w:bookmarkStart w:id="0" w:name="_GoBack"/>
      <w:bookmarkEnd w:id="0"/>
      <w:r>
        <w:t>UR</w:t>
      </w:r>
    </w:p>
    <w:p w:rsidR="00F833B8" w:rsidRDefault="00F833B8" w:rsidP="00DB4E0E">
      <w:pPr>
        <w:pStyle w:val="ListParagraph"/>
        <w:numPr>
          <w:ilvl w:val="0"/>
          <w:numId w:val="10"/>
        </w:numPr>
      </w:pPr>
      <w:r>
        <w:t>CHECKSUM</w:t>
      </w:r>
    </w:p>
    <w:p w:rsidR="00F833B8" w:rsidRDefault="00DB4E0E" w:rsidP="00F833B8">
      <w:r>
        <w:t>TAG_WC_PAT_PDT</w:t>
      </w:r>
    </w:p>
    <w:p w:rsidR="00DB4E0E" w:rsidRDefault="00DB4E0E" w:rsidP="00DB4E0E">
      <w:pPr>
        <w:pStyle w:val="ListParagraph"/>
        <w:numPr>
          <w:ilvl w:val="0"/>
          <w:numId w:val="9"/>
        </w:numPr>
      </w:pPr>
      <w:r>
        <w:t>ID – is this comment correct?</w:t>
      </w:r>
    </w:p>
    <w:sectPr w:rsidR="00DB4E0E" w:rsidSect="001B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4037"/>
    <w:multiLevelType w:val="hybridMultilevel"/>
    <w:tmpl w:val="62CA61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30A01"/>
    <w:multiLevelType w:val="hybridMultilevel"/>
    <w:tmpl w:val="1BBA2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C37A6"/>
    <w:multiLevelType w:val="hybridMultilevel"/>
    <w:tmpl w:val="380E0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950"/>
    <w:multiLevelType w:val="hybridMultilevel"/>
    <w:tmpl w:val="22D80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319FC"/>
    <w:multiLevelType w:val="hybridMultilevel"/>
    <w:tmpl w:val="22D80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C58CD"/>
    <w:multiLevelType w:val="hybridMultilevel"/>
    <w:tmpl w:val="071AC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273E7"/>
    <w:multiLevelType w:val="hybridMultilevel"/>
    <w:tmpl w:val="1BBA2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C30AB7"/>
    <w:multiLevelType w:val="hybridMultilevel"/>
    <w:tmpl w:val="882EE6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16678"/>
    <w:multiLevelType w:val="hybridMultilevel"/>
    <w:tmpl w:val="534C0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B7BB2"/>
    <w:multiLevelType w:val="hybridMultilevel"/>
    <w:tmpl w:val="882EE6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3"/>
  </w:num>
  <w:num w:numId="5">
    <w:abstractNumId w:val="0"/>
  </w:num>
  <w:num w:numId="6">
    <w:abstractNumId w:val="4"/>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0A6"/>
    <w:rsid w:val="001B3B1B"/>
    <w:rsid w:val="003116A2"/>
    <w:rsid w:val="0032198A"/>
    <w:rsid w:val="003C0BED"/>
    <w:rsid w:val="00430CE2"/>
    <w:rsid w:val="004C50A6"/>
    <w:rsid w:val="00516835"/>
    <w:rsid w:val="00532F10"/>
    <w:rsid w:val="005A6405"/>
    <w:rsid w:val="008776E5"/>
    <w:rsid w:val="00893A40"/>
    <w:rsid w:val="00A41485"/>
    <w:rsid w:val="00D020F8"/>
    <w:rsid w:val="00DB4E0E"/>
    <w:rsid w:val="00EA70D2"/>
    <w:rsid w:val="00F8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37C85BBA.dotm</Template>
  <TotalTime>110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Tribuzio</dc:creator>
  <cp:lastModifiedBy>Cindy Tribuzio</cp:lastModifiedBy>
  <cp:revision>10</cp:revision>
  <dcterms:created xsi:type="dcterms:W3CDTF">2014-07-24T17:24:00Z</dcterms:created>
  <dcterms:modified xsi:type="dcterms:W3CDTF">2014-07-24T19:14:00Z</dcterms:modified>
</cp:coreProperties>
</file>